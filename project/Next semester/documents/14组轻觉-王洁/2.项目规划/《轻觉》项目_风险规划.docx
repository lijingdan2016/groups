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24" w:rsidRDefault="008B4D55">
      <w:pPr>
        <w:pStyle w:val="a3"/>
      </w:pPr>
      <w:proofErr w:type="gramStart"/>
      <w:r>
        <w:rPr>
          <w:rFonts w:hint="eastAsia"/>
        </w:rPr>
        <w:t>轻觉</w:t>
      </w:r>
      <w:r w:rsidR="00436D98">
        <w:t>风险</w:t>
      </w:r>
      <w:proofErr w:type="gramEnd"/>
      <w:r w:rsidR="00436D98">
        <w:t>登记册</w:t>
      </w:r>
    </w:p>
    <w:p w:rsidR="00B53824" w:rsidRDefault="00B53824"/>
    <w:tbl>
      <w:tblPr>
        <w:tblW w:w="12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1945"/>
        <w:gridCol w:w="3182"/>
        <w:gridCol w:w="1124"/>
        <w:gridCol w:w="719"/>
        <w:gridCol w:w="709"/>
        <w:gridCol w:w="1417"/>
        <w:gridCol w:w="3203"/>
      </w:tblGrid>
      <w:tr w:rsidR="00B53824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B53824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5112ED" w:rsidP="005112E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小程序</w:t>
            </w:r>
            <w:r w:rsidR="00436D98">
              <w:rPr>
                <w:rFonts w:hAnsi="宋体" w:hint="eastAsia"/>
                <w:bCs/>
                <w:color w:val="000000"/>
                <w:szCs w:val="21"/>
              </w:rPr>
              <w:t>功能不多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团队对于功能需求分析不到位，技术局限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tabs>
                <w:tab w:val="left" w:pos="1293"/>
              </w:tabs>
              <w:ind w:right="39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B53824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用户使用较少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社交平台较发达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用户风险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努力推广项目，介绍用户使用统一平台</w:t>
            </w:r>
          </w:p>
        </w:tc>
      </w:tr>
      <w:tr w:rsidR="00B53824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 w:rsidP="00436D98">
            <w:pPr>
              <w:ind w:right="39"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小程序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不被认可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现阶段这类</w:t>
            </w:r>
            <w:r>
              <w:rPr>
                <w:rFonts w:ascii="宋体" w:hAnsi="宋体" w:hint="eastAsia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较少，被认可的更是不多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商业风险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多开辟项目独特的地方，增强闪光点</w:t>
            </w:r>
          </w:p>
        </w:tc>
      </w:tr>
      <w:tr w:rsidR="00B53824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人员不足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短时间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内小组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成员不足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人员风险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B53824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R5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完成程度不高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300" w:firstLine="63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小组人员技术限制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正确运用各个平台，努力查阅资料</w:t>
            </w:r>
          </w:p>
        </w:tc>
      </w:tr>
      <w:tr w:rsidR="00B53824">
        <w:trPr>
          <w:trHeight w:val="405"/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ascii="Calibri" w:hAnsi="Calibri"/>
              </w:rPr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400" w:firstLine="84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权限设置不到位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 w:firstLineChars="100" w:firstLine="21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824" w:rsidRDefault="00436D98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 </w:t>
            </w:r>
          </w:p>
        </w:tc>
      </w:tr>
    </w:tbl>
    <w:p w:rsidR="00B53824" w:rsidRDefault="00B53824"/>
    <w:p w:rsidR="00B53824" w:rsidRDefault="00B53824"/>
    <w:sectPr w:rsidR="00B53824">
      <w:pgSz w:w="16839" w:h="23814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9D7F7E"/>
    <w:rsid w:val="00436D98"/>
    <w:rsid w:val="005112ED"/>
    <w:rsid w:val="008B4D55"/>
    <w:rsid w:val="00B53824"/>
    <w:rsid w:val="195119B9"/>
    <w:rsid w:val="1B900F9E"/>
    <w:rsid w:val="3F802E56"/>
    <w:rsid w:val="409D7F7E"/>
    <w:rsid w:val="4DC73025"/>
    <w:rsid w:val="507848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DA10E"/>
  <w15:docId w15:val="{8065EBD2-3E18-4A62-9D68-0C999031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王 洁</cp:lastModifiedBy>
  <cp:revision>4</cp:revision>
  <dcterms:created xsi:type="dcterms:W3CDTF">2018-11-27T09:42:00Z</dcterms:created>
  <dcterms:modified xsi:type="dcterms:W3CDTF">2019-05-09T01:13:00Z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